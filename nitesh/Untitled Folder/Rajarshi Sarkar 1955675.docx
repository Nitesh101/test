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504" w:type="dxa"/>
          <w:left w:w="0" w:type="dxa"/>
          <w:bottom w:w="0" w:type="dxa"/>
          <w:right w:w="720" w:type="dxa"/>
        </w:tblCellMar>
        <w:tblLook w:val="04a0" w:noVBand="1" w:noHBand="0" w:lastColumn="0" w:firstColumn="1" w:lastRow="0" w:firstRow="1"/>
      </w:tblPr>
      <w:tblGrid>
        <w:gridCol w:w="4394"/>
        <w:gridCol w:w="5783"/>
      </w:tblGrid>
      <w:tr>
        <w:trPr>
          <w:trHeight w:val="13137" w:hRule="atLeast"/>
        </w:trPr>
        <w:tc>
          <w:tcPr>
            <w:tcW w:w="4394" w:type="dxa"/>
            <w:tcBorders/>
            <w:shd w:fill="auto" w:val="clear"/>
          </w:tcPr>
          <w:p>
            <w:pPr>
              <w:pStyle w:val="Initials"/>
              <w:rPr/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2" wp14:anchorId="51C52B8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-482600</wp:posOffset>
                      </wp:positionV>
                      <wp:extent cx="6668135" cy="1812290"/>
                      <wp:effectExtent l="0" t="0" r="0" b="0"/>
                      <wp:wrapNone/>
                      <wp:docPr id="1" name="Group 1" descr="Header graphics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60" cy="1811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33640" y="419040"/>
                                  <a:ext cx="5533920" cy="10072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809720" cy="181152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40" y="57240"/>
                                  <a:ext cx="1703880" cy="17056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9pt;margin-top:-38pt;width:525.05pt;height:142.65pt" coordorigin="180,-760" coordsize="10501,2853">
                      <v:rect id="shape_0" fillcolor="#ea4e4e" stroked="f" style="position:absolute;left:1966;top:-100;width:8714;height:1585;mso-position-horizontal:left;mso-position-vertical-relative:page">
                        <w10:wrap type="none"/>
                        <v:fill o:detectmouseclick="t" type="solid" color2="#15b1b1"/>
                        <v:stroke color="#3465a4" weight="12600" joinstyle="miter" endcap="flat"/>
                      </v:rect>
                      <v:shapetype id="shapetype_23" coordsize="21600,21600" o:spt="23" adj="5400" path="m,10800qy@9@10qx@11@12qy@13@14qx@15@16xm@0,10800qy@17@18qx@19@20qy@21@22qx@23@24xe">
                        <v:stroke joinstyle="miter"/>
                        <v:formulas>
                          <v:f eqn="val #0"/>
                          <v:f eqn="sum 10800 0 @0"/>
                          <v:f eqn="sumangle 0 45 0"/>
                          <v:f eqn="cos 10800 @2"/>
                          <v:f eqn="sin 10800 @2"/>
                          <v:f eqn="sum 10800 0 @3"/>
                          <v:f eqn="sum 10800 @3 0"/>
                          <v:f eqn="sum 10800 0 @4"/>
                          <v:f eqn="sum 10800 @4 0"/>
                          <v:f eqn="sum 10800 0 0"/>
                          <v:f eqn="sum 0 10800 10800"/>
                          <v:f eqn="sum 10800 @9 0"/>
                          <v:f eqn="sum 10800 @10 0"/>
                          <v:f eqn="sum 0 @11 10800"/>
                          <v:f eqn="sum 10800 @12 0"/>
                          <v:f eqn="sum 0 @13 10800"/>
                          <v:f eqn="sum 0 @14 10800"/>
                          <v:f eqn="sum @1 @0 0"/>
                          <v:f eqn="sum @1 10800 0"/>
                          <v:f eqn="sum @1 @17 0"/>
                          <v:f eqn="sum 0 @18 @1"/>
                          <v:f eqn="sum 0 @19 @1"/>
                          <v:f eqn="sum 0 @20 @1"/>
                          <v:f eqn="sum 0 @21 @1"/>
                          <v:f eqn="sum @1 @22 0"/>
                        </v:formulas>
                        <v:path gradientshapeok="t" o:connecttype="rect" textboxrect="@5,@7,@6,@8"/>
                        <v:handles>
                          <v:h position="@0,10800"/>
                        </v:handles>
                      </v:shapetype>
                      <v:shape id="shape_0" fillcolor="#ea4e4e" stroked="f" style="position:absolute;left:180;top:-760;width:2849;height:2852;mso-position-horizontal:left;mso-position-vertical-relative:page" type="shapetype_23">
                        <w10:wrap type="none"/>
                        <v:fill o:detectmouseclick="t" type="solid" color2="#15b1b1"/>
                        <v:stroke color="#3465a4" weight="12600" joinstyle="miter" endcap="flat"/>
                      </v:shape>
                      <v:oval id="shape_0" fillcolor="white" stroked="f" style="position:absolute;left:270;top:-670;width:2682;height:2685;mso-position-horizontal:left;mso-position-vertical-relative:page">
                        <w10:wrap type="none"/>
                        <v:fill o:detectmouseclick="t" type="solid" color2="black"/>
                        <v:stroke color="#3465a4" weight="12600" joinstyle="miter" endcap="flat"/>
                      </v:oval>
                    </v:group>
                  </w:pict>
                </mc:Fallback>
              </mc:AlternateContent>
              <w:drawing>
                <wp:anchor behindDoc="1" distT="0" distB="9525" distL="114300" distR="12319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1704975" cy="333375"/>
                  <wp:effectExtent l="0" t="0" r="0" b="0"/>
                  <wp:wrapNone/>
                  <wp:docPr id="2" name="Picture 15" descr="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</w:p>
          <w:p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CAREER Highlights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cs="Arial" w:ascii="Arial" w:hAnsi="Arial"/>
              </w:rPr>
              <w:t>Overall 2.9 year of total work experience.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cs="Arial" w:ascii="Arial" w:hAnsi="Arial"/>
              </w:rPr>
              <w:t>Working as a Software Engineer at Votary Softech Solutions Pvt Ltd, from April 2017 to present.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cs="Arial" w:ascii="Arial" w:hAnsi="Arial"/>
              </w:rPr>
              <w:t xml:space="preserve">Worked as Software Engineer in Ecopound </w:t>
            </w:r>
            <w:r>
              <w:rPr>
                <w:rFonts w:cs="Arial" w:ascii="Arial" w:hAnsi="Arial"/>
              </w:rPr>
              <w:t>solution pvt td</w:t>
            </w:r>
            <w:r>
              <w:rPr>
                <w:rFonts w:cs="Arial" w:ascii="Arial" w:hAnsi="Arial"/>
              </w:rPr>
              <w:t>,Hyderabad, from Jun 201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 xml:space="preserve"> - </w:t>
            </w:r>
            <w:r>
              <w:rPr>
                <w:rFonts w:cs="Arial" w:ascii="Arial" w:hAnsi="Arial"/>
              </w:rPr>
              <w:t>March</w:t>
            </w:r>
            <w:r>
              <w:rPr>
                <w:rFonts w:cs="Arial" w:ascii="Arial" w:hAnsi="Arial"/>
              </w:rPr>
              <w:t xml:space="preserve"> 201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Heading3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Education details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cs="Arial" w:ascii="Arial" w:hAnsi="Arial"/>
              </w:rPr>
              <w:t>B.Tech (E</w:t>
            </w: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E) in 201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- 201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 xml:space="preserve"> from S</w:t>
            </w:r>
            <w:r>
              <w:rPr>
                <w:rFonts w:cs="Arial" w:ascii="Arial" w:hAnsi="Arial"/>
              </w:rPr>
              <w:t>ri venkateswara institute of technology</w:t>
            </w:r>
            <w:r>
              <w:rPr>
                <w:rFonts w:cs="Arial" w:ascii="Arial" w:hAnsi="Arial"/>
              </w:rPr>
              <w:t xml:space="preserve"> with </w:t>
            </w:r>
            <w:r>
              <w:rPr>
                <w:rFonts w:cs="Arial" w:ascii="Arial" w:hAnsi="Arial"/>
              </w:rPr>
              <w:t>59.99%</w:t>
            </w:r>
            <w:r>
              <w:rPr>
                <w:rFonts w:cs="Arial" w:ascii="Arial" w:hAnsi="Arial"/>
              </w:rPr>
              <w:t xml:space="preserve"> percentile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cs="Arial" w:ascii="Arial" w:hAnsi="Arial"/>
              </w:rPr>
              <w:t>12th in 200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</w:rPr>
              <w:t xml:space="preserve"> - 201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 xml:space="preserve"> from </w:t>
            </w:r>
            <w:r>
              <w:rPr>
                <w:rFonts w:cs="Arial" w:ascii="Arial" w:hAnsi="Arial"/>
              </w:rPr>
              <w:t xml:space="preserve">Sri Krishna Reddy chaitanya,Tirupathi </w:t>
            </w:r>
            <w:r>
              <w:rPr>
                <w:rFonts w:cs="Arial" w:ascii="Arial" w:hAnsi="Arial"/>
              </w:rPr>
              <w:t xml:space="preserve"> with </w:t>
            </w:r>
            <w:r>
              <w:rPr>
                <w:rFonts w:cs="Arial" w:ascii="Arial" w:hAnsi="Arial"/>
              </w:rPr>
              <w:t>69.44%</w:t>
            </w:r>
            <w:r>
              <w:rPr>
                <w:rFonts w:cs="Arial" w:ascii="Arial" w:hAnsi="Arial"/>
              </w:rPr>
              <w:t>%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rFonts w:cs="Arial" w:ascii="Arial" w:hAnsi="Arial"/>
              </w:rPr>
              <w:t>10th in 200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</w:rPr>
              <w:t>-200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</w:rPr>
              <w:t xml:space="preserve"> from  </w:t>
            </w:r>
            <w:r>
              <w:rPr>
                <w:rFonts w:cs="Arial" w:ascii="Arial" w:hAnsi="Arial"/>
              </w:rPr>
              <w:t>Sri Sharada High School</w:t>
            </w:r>
            <w:r>
              <w:rPr>
                <w:rFonts w:cs="Arial" w:ascii="Arial" w:hAnsi="Arial"/>
              </w:rPr>
              <w:t xml:space="preserve">, </w:t>
            </w:r>
            <w:r>
              <w:rPr>
                <w:rFonts w:cs="Arial" w:ascii="Arial" w:hAnsi="Arial"/>
              </w:rPr>
              <w:t xml:space="preserve">Kadiri </w:t>
            </w:r>
            <w:r>
              <w:rPr>
                <w:rFonts w:cs="Arial" w:ascii="Arial" w:hAnsi="Arial"/>
              </w:rPr>
              <w:t xml:space="preserve">with </w:t>
            </w:r>
            <w:r>
              <w:rPr>
                <w:rFonts w:cs="Arial" w:ascii="Arial" w:hAnsi="Arial"/>
              </w:rPr>
              <w:t>72.56</w:t>
            </w:r>
            <w:r>
              <w:rPr>
                <w:rFonts w:cs="Arial" w:ascii="Arial" w:hAnsi="Arial"/>
              </w:rPr>
              <w:t>%</w:t>
            </w:r>
          </w:p>
        </w:tc>
        <w:tc>
          <w:tcPr>
            <w:tcW w:w="5783" w:type="dxa"/>
            <w:tcBorders/>
            <w:shd w:fill="auto" w:val="clear"/>
            <w:tcMar>
              <w:right w:w="0" w:type="dxa"/>
            </w:tcMar>
          </w:tcPr>
          <w:tbl>
            <w:tblPr>
              <w:tblStyle w:val="TableGrid"/>
              <w:tblW w:w="4600" w:type="pct"/>
              <w:jc w:val="left"/>
              <w:tblInd w:w="1" w:type="dxa"/>
              <w:tblCellMar>
                <w:top w:w="0" w:type="dxa"/>
                <w:left w:w="0" w:type="dxa"/>
                <w:bottom w:w="965" w:type="dxa"/>
                <w:right w:w="432" w:type="dxa"/>
              </w:tblCellMar>
              <w:tblLook w:val="04a0" w:noVBand="1" w:noHBand="0" w:firstRow="1" w:lastRow="0" w:firstColumn="1" w:lastColumn="0"/>
            </w:tblPr>
            <w:tblGrid>
              <w:gridCol w:w="5321"/>
            </w:tblGrid>
            <w:tr>
              <w:trPr>
                <w:trHeight w:val="1149" w:hRule="exact"/>
              </w:trPr>
              <w:tc>
                <w:tcPr>
                  <w:tcW w:w="5321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Heading2"/>
                    <w:numPr>
                      <w:ilvl w:val="0"/>
                      <w:numId w:val="0"/>
                    </w:numPr>
                    <w:spacing w:lineRule="auto" w:line="240"/>
                    <w:outlineLvl w:val="1"/>
                    <w:rPr/>
                  </w:pPr>
                  <w:r>
                    <w:rPr>
                      <w:sz w:val="50"/>
                      <w:szCs w:val="32"/>
                    </w:rPr>
                    <w:t xml:space="preserve">Rajarshi Sarkar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alias w:val="Profession or Industry:"/>
                    </w:sdtPr>
                    <w:sdtContent>
                      <w:r>
                        <w:rPr/>
                        <w:t>VOTARY SOFTECH SOLUTIONS Pvt.ltd, hyderabad, india</w:t>
                      </w:r>
                    </w:sdtContent>
                  </w:sdt>
                </w:p>
              </w:tc>
            </w:tr>
          </w:tbl>
          <w:p>
            <w:pPr>
              <w:pStyle w:val="Heading3"/>
              <w:rPr>
                <w:sz w:val="30"/>
                <w:szCs w:val="30"/>
              </w:rPr>
            </w:pPr>
            <w:bookmarkStart w:id="0" w:name="_GoBack"/>
            <w:bookmarkEnd w:id="0"/>
            <w:r>
              <w:rPr>
                <w:sz w:val="30"/>
                <w:szCs w:val="30"/>
              </w:rPr>
              <w:t>JOB DESCRIPTION (1955675)</w:t>
            </w:r>
          </w:p>
          <w:tbl>
            <w:tblPr>
              <w:tblStyle w:val="TableGrid"/>
              <w:tblW w:w="5794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890"/>
              <w:gridCol w:w="2903"/>
            </w:tblGrid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Required Mandatory Skills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Expertise Level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C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Basic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Python/Perl Scripting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Expertise in Python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Linux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Basic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59"/>
                    <w:rPr/>
                  </w:pPr>
                  <w:r>
                    <w:rPr/>
                    <w:t>Automation</w:t>
                  </w:r>
                </w:p>
                <w:p>
                  <w:pPr>
                    <w:pStyle w:val="Normal"/>
                    <w:spacing w:lineRule="auto" w:line="259"/>
                    <w:rPr/>
                  </w:pPr>
                  <w:r>
                    <w:rPr/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Intermediate</w:t>
                  </w:r>
                </w:p>
              </w:tc>
            </w:tr>
            <w:tr>
              <w:trPr>
                <w:trHeight w:val="469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59"/>
                    <w:rPr/>
                  </w:pPr>
                  <w:r>
                    <w:rPr/>
                    <w:t>Build Process Compiler, Assembler, Linker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Intermediate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59"/>
                    <w:rPr/>
                  </w:pPr>
                  <w:r>
                    <w:rPr/>
                    <w:t>Linux Development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59"/>
                    <w:rPr/>
                  </w:pPr>
                  <w:r>
                    <w:rPr/>
                    <w:t>Libraries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Basic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Scanning techniques and tools</w:t>
                  </w:r>
                </w:p>
              </w:tc>
              <w:tc>
                <w:tcPr>
                  <w:tcW w:w="290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Skill set sUMMARY</w:t>
            </w:r>
          </w:p>
          <w:tbl>
            <w:tblPr>
              <w:tblStyle w:val="TableGrid"/>
              <w:tblW w:w="57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825"/>
              <w:gridCol w:w="3904"/>
            </w:tblGrid>
            <w:tr>
              <w:trPr>
                <w:trHeight w:val="234" w:hRule="atLeast"/>
              </w:trPr>
              <w:tc>
                <w:tcPr>
                  <w:tcW w:w="182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c>
              <w:tc>
                <w:tcPr>
                  <w:tcW w:w="390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AUTOMATION</w:t>
                  </w:r>
                </w:p>
              </w:tc>
            </w:tr>
            <w:tr>
              <w:trPr>
                <w:trHeight w:val="234" w:hRule="atLeast"/>
              </w:trPr>
              <w:tc>
                <w:tcPr>
                  <w:tcW w:w="182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Programming</w:t>
                  </w:r>
                </w:p>
              </w:tc>
              <w:tc>
                <w:tcPr>
                  <w:tcW w:w="390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PYTHON, C,</w:t>
                  </w:r>
                  <w:r>
                    <w:rPr/>
                    <w:t>GIT</w:t>
                  </w:r>
                </w:p>
              </w:tc>
            </w:tr>
            <w:tr>
              <w:trPr>
                <w:trHeight w:val="234" w:hRule="atLeast"/>
              </w:trPr>
              <w:tc>
                <w:tcPr>
                  <w:tcW w:w="182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Tools</w:t>
                  </w:r>
                </w:p>
              </w:tc>
              <w:tc>
                <w:tcPr>
                  <w:tcW w:w="390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VIM,GDB,GIT,</w:t>
                  </w:r>
                  <w:r>
                    <w:rPr/>
                    <w:t>Mantis,</w:t>
                  </w:r>
                  <w:r>
                    <w:rPr/>
                    <w:t>MAKEFILES</w:t>
                  </w:r>
                </w:p>
              </w:tc>
            </w:tr>
            <w:tr>
              <w:trPr>
                <w:trHeight w:val="221" w:hRule="atLeast"/>
              </w:trPr>
              <w:tc>
                <w:tcPr>
                  <w:tcW w:w="182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Environment</w:t>
                  </w:r>
                </w:p>
              </w:tc>
              <w:tc>
                <w:tcPr>
                  <w:tcW w:w="390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LINUX,</w:t>
                  </w:r>
                  <w:r>
                    <w:rPr/>
                    <w:t>WINDOWS</w:t>
                  </w:r>
                </w:p>
              </w:tc>
            </w:tr>
          </w:tbl>
          <w:p>
            <w:pPr>
              <w:pStyle w:val="Heading3"/>
              <w:rPr/>
            </w:pPr>
            <w:r>
              <w:rPr/>
              <w:t>wORK HISTORY</w:t>
            </w:r>
          </w:p>
          <w:tbl>
            <w:tblPr>
              <w:tblStyle w:val="TableGrid"/>
              <w:tblW w:w="5775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15"/>
              <w:gridCol w:w="3259"/>
            </w:tblGrid>
            <w:tr>
              <w:trPr>
                <w:trHeight w:val="292" w:hRule="atLeast"/>
              </w:trPr>
              <w:tc>
                <w:tcPr>
                  <w:tcW w:w="251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Company</w:t>
                  </w:r>
                </w:p>
              </w:tc>
              <w:tc>
                <w:tcPr>
                  <w:tcW w:w="325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Duration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251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Votary Softech</w:t>
                  </w:r>
                </w:p>
              </w:tc>
              <w:tc>
                <w:tcPr>
                  <w:tcW w:w="325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rFonts w:eastAsia="Arial" w:cs="Arial" w:ascii="Arial" w:hAnsi="Arial"/>
                    </w:rPr>
                    <w:t>April</w:t>
                  </w:r>
                  <w:r>
                    <w:rPr>
                      <w:rFonts w:eastAsia="Arial" w:cs="Arial" w:ascii="Arial" w:hAnsi="Arial"/>
                    </w:rPr>
                    <w:t xml:space="preserve"> 2017 to present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251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rFonts w:eastAsia="Arial" w:cs="Arial" w:ascii="Arial" w:hAnsi="Arial"/>
                      <w:b/>
                    </w:rPr>
                    <w:t>Ecopound</w:t>
                  </w:r>
                </w:p>
              </w:tc>
              <w:tc>
                <w:tcPr>
                  <w:tcW w:w="3259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rFonts w:eastAsia="Arial" w:cs="Arial" w:ascii="Arial" w:hAnsi="Arial"/>
                    </w:rPr>
                    <w:t xml:space="preserve">Jun 2016 - </w:t>
                  </w:r>
                  <w:r>
                    <w:rPr>
                      <w:rFonts w:eastAsia="Arial" w:cs="Arial" w:ascii="Arial" w:hAnsi="Arial"/>
                    </w:rPr>
                    <w:t>March</w:t>
                  </w:r>
                  <w:r>
                    <w:rPr>
                      <w:rFonts w:eastAsia="Arial" w:cs="Arial" w:ascii="Arial" w:hAnsi="Arial"/>
                    </w:rPr>
                    <w:t xml:space="preserve"> 201</w:t>
                  </w:r>
                  <w:r>
                    <w:rPr>
                      <w:rFonts w:eastAsia="Arial" w:cs="Arial" w:ascii="Arial" w:hAnsi="Arial"/>
                    </w:rPr>
                    <w:t>7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Projects IN DETAILS</w:t>
      </w:r>
    </w:p>
    <w:p>
      <w:pPr>
        <w:pStyle w:val="Normal"/>
        <w:tabs>
          <w:tab w:val="left" w:pos="0" w:leader="none"/>
          <w:tab w:val="left" w:pos="2160" w:leader="none"/>
          <w:tab w:val="left" w:pos="2520" w:leader="none"/>
        </w:tabs>
        <w:snapToGrid w:val="false"/>
        <w:spacing w:lineRule="auto" w:line="276"/>
        <w:rPr>
          <w:rFonts w:ascii="Arial" w:hAnsi="Arial" w:eastAsia="Times New Roman" w:cs="Arial"/>
          <w:b/>
          <w:b/>
          <w:bCs/>
        </w:rPr>
      </w:pPr>
      <w:r>
        <w:rPr>
          <w:rFonts w:eastAsia="Times New Roman" w:cs="Arial" w:ascii="Arial" w:hAnsi="Arial"/>
          <w:b/>
          <w:shd w:fill="FFFFFF" w:val="clear"/>
        </w:rPr>
        <w:t>Company 1</w:t>
        <w:tab/>
        <w:t xml:space="preserve">:                 </w:t>
      </w:r>
      <w:r>
        <w:rPr>
          <w:rFonts w:eastAsia="Times New Roman" w:cs="Arial" w:ascii="Arial" w:hAnsi="Arial"/>
          <w:b/>
          <w:bCs/>
        </w:rPr>
        <w:t xml:space="preserve">Votary Softech Solutions Pvt. Ltd. </w:t>
      </w:r>
    </w:p>
    <w:p>
      <w:pPr>
        <w:pStyle w:val="Normal"/>
        <w:tabs>
          <w:tab w:val="left" w:pos="0" w:leader="none"/>
        </w:tabs>
        <w:overflowPunct w:val="true"/>
        <w:snapToGrid w:val="false"/>
        <w:spacing w:lineRule="auto" w:line="24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</w:r>
    </w:p>
    <w:tbl>
      <w:tblPr>
        <w:tblStyle w:val="TableGrid"/>
        <w:tblW w:w="935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5"/>
        <w:gridCol w:w="6099"/>
      </w:tblGrid>
      <w:tr>
        <w:trPr/>
        <w:tc>
          <w:tcPr>
            <w:tcW w:w="32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Project 1</w:t>
            </w:r>
          </w:p>
        </w:tc>
        <w:tc>
          <w:tcPr>
            <w:tcW w:w="6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color w:val="000000"/>
              </w:rPr>
              <w:t>VITA_DM Automation Testing</w:t>
            </w:r>
            <w:r>
              <w:rPr>
                <w:rFonts w:eastAsia="Calibri" w:cs="Arial" w:ascii="Arial" w:hAnsi="Arial"/>
                <w:color w:val="000000"/>
              </w:rPr>
              <w:tab/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Designation</w:t>
            </w:r>
          </w:p>
        </w:tc>
        <w:tc>
          <w:tcPr>
            <w:tcW w:w="6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Software Engineer</w:t>
              <w:tab/>
              <w:tab/>
            </w:r>
          </w:p>
        </w:tc>
      </w:tr>
    </w:tbl>
    <w:p>
      <w:pPr>
        <w:pStyle w:val="Normal"/>
        <w:tabs>
          <w:tab w:val="left" w:pos="0" w:leader="none"/>
        </w:tabs>
        <w:overflowPunct w:val="true"/>
        <w:snapToGrid w:val="false"/>
        <w:spacing w:lineRule="auto" w:line="24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tabs>
          <w:tab w:val="left" w:pos="0" w:leader="none"/>
        </w:tabs>
        <w:overflowPunct w:val="true"/>
        <w:snapToGrid w:val="false"/>
        <w:spacing w:lineRule="auto" w:line="240"/>
        <w:jc w:val="both"/>
        <w:rPr>
          <w:rFonts w:ascii="Arial" w:hAnsi="Arial" w:eastAsia="Times New Roman" w:cs="Arial"/>
          <w:b/>
          <w:b/>
          <w:color w:val="000000"/>
          <w:u w:val="single"/>
        </w:rPr>
      </w:pPr>
      <w:r>
        <w:rPr>
          <w:rFonts w:eastAsia="Times New Roman" w:cs="Arial" w:ascii="Arial" w:hAnsi="Arial"/>
          <w:b/>
          <w:color w:val="000000"/>
          <w:u w:val="single"/>
        </w:rPr>
        <w:t>Roles &amp; Responsibilities:</w:t>
      </w:r>
    </w:p>
    <w:p>
      <w:pPr>
        <w:pStyle w:val="Normal"/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b/>
          <w:b/>
          <w:bCs/>
          <w:color w:val="000000"/>
        </w:rPr>
      </w:pPr>
      <w:r>
        <w:rPr>
          <w:rFonts w:eastAsia="Calibri" w:cs="Arial"/>
          <w:b/>
          <w:bCs/>
          <w:color w:val="000000"/>
        </w:rPr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/>
      </w:pPr>
      <w:r>
        <w:rPr>
          <w:rFonts w:eastAsia="Calibri" w:cs="Arial"/>
          <w:color w:val="000000"/>
        </w:rPr>
        <w:t>Prepared Test Scripts using unit test module 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/>
      </w:pPr>
      <w:r>
        <w:rPr>
          <w:rFonts w:eastAsia="Calibri" w:cs="Arial"/>
          <w:color w:val="000000"/>
        </w:rPr>
        <w:t>Prepared Test Scripts for System level testing.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/>
      </w:pPr>
      <w:r>
        <w:rPr>
          <w:rFonts w:eastAsia="Calibri" w:cs="Arial"/>
          <w:color w:val="000000"/>
        </w:rPr>
        <w:t>Executed the Test Scripts and updated the Bugs in Mantis tool.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/>
      </w:pPr>
      <w:r>
        <w:rPr>
          <w:rFonts w:eastAsia="Calibri" w:cs="Arial"/>
          <w:color w:val="000000"/>
        </w:rPr>
        <w:t>Prepared Test Execution Summary and Reports.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/>
      </w:pPr>
      <w:r>
        <w:rPr>
          <w:rFonts w:eastAsia="Calibri" w:cs="Arial"/>
          <w:color w:val="000000"/>
        </w:rPr>
        <w:t>Involved in Writing the Automation Unit Test cases suite.</w:t>
      </w:r>
    </w:p>
    <w:p>
      <w:pPr>
        <w:pStyle w:val="Normal"/>
        <w:tabs>
          <w:tab w:val="left" w:pos="0" w:leader="none"/>
        </w:tabs>
        <w:overflowPunct w:val="true"/>
        <w:snapToGrid w:val="false"/>
        <w:spacing w:lineRule="auto" w:line="240"/>
        <w:jc w:val="both"/>
        <w:rPr/>
      </w:pPr>
      <w:r>
        <w:rPr>
          <w:rFonts w:eastAsia="Times New Roman" w:cs="Arial" w:ascii="Arial" w:hAnsi="Arial"/>
          <w:color w:val="000000"/>
        </w:rPr>
        <w:tab/>
        <w:tab/>
        <w:tab/>
        <w:tab/>
      </w:r>
    </w:p>
    <w:p>
      <w:pPr>
        <w:pStyle w:val="Normal"/>
        <w:spacing w:lineRule="auto" w:line="276"/>
        <w:ind w:left="360" w:hanging="0"/>
        <w:jc w:val="both"/>
        <w:rPr>
          <w:rFonts w:ascii="Arial" w:hAnsi="Arial" w:eastAsia="Times New Roman" w:cs="Arial"/>
          <w:b/>
          <w:b/>
          <w:color w:val="000000"/>
          <w:u w:val="single"/>
        </w:rPr>
      </w:pPr>
      <w:r>
        <w:rPr>
          <w:rFonts w:eastAsia="Times New Roman" w:cs="Arial" w:ascii="Arial" w:hAnsi="Arial"/>
          <w:b/>
          <w:color w:val="000000"/>
          <w:u w:val="single"/>
        </w:rPr>
      </w:r>
    </w:p>
    <w:p>
      <w:pPr>
        <w:pStyle w:val="Normal"/>
        <w:tabs>
          <w:tab w:val="left" w:pos="0" w:leader="none"/>
          <w:tab w:val="left" w:pos="2160" w:leader="none"/>
          <w:tab w:val="left" w:pos="2520" w:leader="none"/>
        </w:tabs>
        <w:snapToGrid w:val="false"/>
        <w:spacing w:lineRule="auto" w:line="276"/>
        <w:jc w:val="both"/>
        <w:rPr>
          <w:rFonts w:ascii="Arial" w:hAnsi="Arial" w:cs="Arial"/>
        </w:rPr>
      </w:pPr>
      <w:r>
        <w:rPr>
          <w:rFonts w:eastAsia="Times New Roman" w:cs="Arial" w:ascii="Arial" w:hAnsi="Arial"/>
          <w:b/>
          <w:color w:val="000000"/>
          <w:shd w:fill="FFFFFF" w:val="clear"/>
        </w:rPr>
        <w:t>Company 2   :</w:t>
      </w:r>
    </w:p>
    <w:p>
      <w:pPr>
        <w:pStyle w:val="Normal"/>
        <w:tabs>
          <w:tab w:val="left" w:pos="0" w:leader="none"/>
          <w:tab w:val="left" w:pos="2160" w:leader="none"/>
          <w:tab w:val="left" w:pos="2520" w:leader="none"/>
        </w:tabs>
        <w:snapToGrid w:val="false"/>
        <w:spacing w:lineRule="auto" w:line="276"/>
        <w:jc w:val="both"/>
        <w:rPr>
          <w:rFonts w:eastAsia="Times New Roman"/>
          <w:b/>
          <w:b/>
          <w:color w:val="000000"/>
          <w:highlight w:val="white"/>
        </w:rPr>
      </w:pPr>
      <w:r>
        <w:rPr>
          <w:rFonts w:cs="Arial" w:ascii="Arial" w:hAnsi="Arial"/>
        </w:rPr>
      </w:r>
    </w:p>
    <w:tbl>
      <w:tblPr>
        <w:tblStyle w:val="TableGrid"/>
        <w:tblW w:w="963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3"/>
        <w:gridCol w:w="7230"/>
      </w:tblGrid>
      <w:tr>
        <w:trPr/>
        <w:tc>
          <w:tcPr>
            <w:tcW w:w="24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/>
            </w:pPr>
            <w:r>
              <w:rPr>
                <w:rFonts w:eastAsia="Calibri" w:cs="Arial" w:ascii="Arial" w:hAnsi="Arial"/>
                <w:b/>
                <w:color w:val="000000"/>
              </w:rPr>
              <w:t xml:space="preserve">Project </w:t>
            </w:r>
            <w:r>
              <w:rPr>
                <w:rFonts w:eastAsia="Calibri" w:cs="Arial" w:ascii="Arial" w:hAnsi="Arial"/>
                <w:b/>
                <w:color w:val="000000"/>
              </w:rPr>
              <w:t>1:</w:t>
            </w:r>
          </w:p>
        </w:tc>
        <w:tc>
          <w:tcPr>
            <w:tcW w:w="72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</w:rPr>
              <w:t>Cross compiling the LTP suite to perform platform testing on the Raspberry Pi</w:t>
            </w:r>
          </w:p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</w:rPr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0" w:leader="none"/>
              </w:tabs>
              <w:overflowPunct w:val="true"/>
              <w:snapToGrid w:val="false"/>
              <w:spacing w:lineRule="auto" w:line="240"/>
              <w:jc w:val="both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Designation</w:t>
            </w:r>
          </w:p>
        </w:tc>
        <w:tc>
          <w:tcPr>
            <w:tcW w:w="72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Software Engineer</w:t>
            </w:r>
          </w:p>
          <w:p>
            <w:pPr>
              <w:pStyle w:val="Normal"/>
              <w:spacing w:lineRule="auto" w:line="24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eastAsia="Times New Roman" w:cs="Arial"/>
          <w:b/>
          <w:b/>
          <w:color w:val="000000"/>
          <w:u w:val="single"/>
        </w:rPr>
      </w:pPr>
      <w:r>
        <w:rPr>
          <w:rFonts w:eastAsia="Times New Roman" w:cs="Arial" w:ascii="Arial" w:hAnsi="Arial"/>
          <w:b/>
          <w:color w:val="000000"/>
          <w:u w:val="single"/>
        </w:rPr>
      </w:r>
    </w:p>
    <w:p>
      <w:pPr>
        <w:pStyle w:val="Normal"/>
        <w:tabs>
          <w:tab w:val="left" w:pos="0" w:leader="none"/>
        </w:tabs>
        <w:overflowPunct w:val="true"/>
        <w:snapToGrid w:val="false"/>
        <w:spacing w:lineRule="auto" w:line="240"/>
        <w:jc w:val="both"/>
        <w:rPr>
          <w:rFonts w:ascii="Arial" w:hAnsi="Arial" w:eastAsia="Times New Roman" w:cs="Arial"/>
          <w:b/>
          <w:b/>
          <w:color w:val="000000"/>
          <w:u w:val="single"/>
        </w:rPr>
      </w:pPr>
      <w:r>
        <w:rPr>
          <w:rFonts w:eastAsia="Times New Roman" w:cs="Arial" w:ascii="Arial" w:hAnsi="Arial"/>
          <w:b/>
          <w:color w:val="000000"/>
          <w:u w:val="single"/>
        </w:rPr>
        <w:t xml:space="preserve">Roles &amp; Responsibilities: </w:t>
      </w:r>
    </w:p>
    <w:p>
      <w:pPr>
        <w:pStyle w:val="Normal"/>
        <w:tabs>
          <w:tab w:val="left" w:pos="0" w:leader="none"/>
        </w:tabs>
        <w:overflowPunct w:val="true"/>
        <w:snapToGrid w:val="false"/>
        <w:spacing w:lineRule="auto" w:line="240"/>
        <w:jc w:val="both"/>
        <w:rPr>
          <w:rFonts w:ascii="Arial" w:hAnsi="Arial" w:eastAsia="Times New Roman" w:cs="Arial"/>
          <w:b/>
          <w:b/>
          <w:color w:val="000000"/>
          <w:u w:val="single"/>
        </w:rPr>
      </w:pPr>
      <w:r>
        <w:rPr>
          <w:rFonts w:eastAsia="Times New Roman" w:cs="Arial" w:ascii="Arial" w:hAnsi="Arial"/>
          <w:b/>
          <w:color w:val="000000"/>
          <w:u w:val="single"/>
        </w:rPr>
      </w:r>
    </w:p>
    <w:p>
      <w:pPr>
        <w:pStyle w:val="Normal"/>
        <w:spacing w:lineRule="auto" w:line="276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Built executable binaries from the LTP source to perform Platform Testing on the Raspberry Pi</w:t>
        <w:tab/>
        <w:tab/>
        <w:tab/>
      </w:r>
    </w:p>
    <w:p>
      <w:pPr>
        <w:pStyle w:val="Heading3"/>
        <w:rPr/>
      </w:pPr>
      <w:r>
        <w:rPr/>
        <w:t>Contact information</w:t>
      </w:r>
    </w:p>
    <w:tbl>
      <w:tblPr>
        <w:tblW w:w="934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6"/>
        <w:gridCol w:w="6929"/>
      </w:tblGrid>
      <w:tr>
        <w:trPr>
          <w:trHeight w:val="737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Kalyani Mudigonda</w:t>
            </w:r>
          </w:p>
        </w:tc>
        <w:tc>
          <w:tcPr>
            <w:tcW w:w="6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Mobile</w:t>
              <w:tab/>
              <w:tab/>
              <w:t>: +91 9866566077.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</w:rPr>
              <w:t>E-mail Id</w:t>
              <w:tab/>
              <w:t xml:space="preserve">: </w:t>
            </w:r>
            <w:hyperlink r:id="rId3">
              <w:r>
                <w:rPr>
                  <w:rStyle w:val="InternetLink"/>
                  <w:rFonts w:eastAsia="Times New Roman" w:cs="Arial" w:ascii="Arial" w:hAnsi="Arial"/>
                  <w:u w:val="single"/>
                </w:rPr>
                <w:t>kalyani.mudigonda@votarytech.com</w:t>
              </w:r>
            </w:hyperlink>
            <w:r>
              <w:rPr>
                <w:rFonts w:eastAsia="Times New Roman" w:cs="Arial" w:ascii="Arial" w:hAnsi="Arial"/>
              </w:rPr>
              <w:t xml:space="preserve"> 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 w:ascii="Arial" w:hAnsi="Arial"/>
              </w:rPr>
              <w:t>URL</w:t>
              <w:tab/>
              <w:tab/>
              <w:t xml:space="preserve">: </w:t>
            </w:r>
            <w:hyperlink r:id="rId4">
              <w:r>
                <w:rPr>
                  <w:rStyle w:val="InternetLink"/>
                  <w:rFonts w:eastAsia="Times New Roman" w:cs="Arial" w:ascii="Arial" w:hAnsi="Arial"/>
                  <w:u w:val="single"/>
                </w:rPr>
                <w:t>www.votarytech.com</w:t>
              </w:r>
            </w:hyperlink>
          </w:p>
        </w:tc>
      </w:tr>
    </w:tbl>
    <w:p>
      <w:pPr>
        <w:pStyle w:val="Normal"/>
        <w:spacing w:lineRule="auto" w:line="240"/>
        <w:jc w:val="both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64" w:right="864" w:header="576" w:top="864" w:footer="576" w:bottom="230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1"/>
    <w:family w:val="roman"/>
    <w:pitch w:val="variable"/>
  </w:font>
  <w:font w:name="Franklin Gothic Dem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0871934"/>
      <w:alias w:val="Initials: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456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3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2ac1"/>
    <w:pPr>
      <w:widowControl/>
      <w:bidi w:val="0"/>
      <w:spacing w:lineRule="auto" w:line="259"/>
      <w:jc w:val="left"/>
    </w:pPr>
    <w:rPr>
      <w:rFonts w:ascii="Rockwell" w:hAnsi="Rockwell" w:eastAsia="Rockwell" w:cs="" w:asciiTheme="minorHAnsi" w:cstheme="minorBidi" w:eastAsiaTheme="minorHAnsi" w:hAnsiTheme="minorHAnsi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lineRule="auto" w:line="240" w:before="60" w:after="40"/>
      <w:contextualSpacing/>
      <w:jc w:val="right"/>
      <w:outlineLvl w:val="0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Rule="auto" w:line="240"/>
      <w:jc w:val="right"/>
      <w:outlineLvl w:val="1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/>
      </w:pBdr>
      <w:spacing w:before="720" w:after="180"/>
      <w:contextualSpacing/>
      <w:outlineLvl w:val="2"/>
    </w:pPr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 w:after="0"/>
      <w:contextualSpacing/>
      <w:outlineLvl w:val="3"/>
    </w:pPr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 w:after="0"/>
      <w:outlineLvl w:val="7"/>
    </w:pPr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 w:after="0"/>
      <w:outlineLvl w:val="8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23479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42b64"/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c7b50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ce18d5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2098a"/>
    <w:rPr>
      <w:rFonts w:ascii="Franklin Gothic Demi" w:hAnsi="Franklin Gothic Demi" w:eastAsia="" w:cs="" w:asciiTheme="majorHAnsi" w:cstheme="majorBidi" w:eastAsiaTheme="majorEastAsia" w:hAnsiTheme="majorHAnsi"/>
      <w:iCs/>
      <w:caps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504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504c"/>
    <w:rPr>
      <w:rFonts w:ascii="Franklin Gothic Demi" w:hAnsi="Franklin Gothic Demi" w:asciiTheme="majorHAnsi" w:hAnsiTheme="majorHAnsi"/>
      <w:cap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7d2696"/>
    <w:rPr>
      <w:rFonts w:eastAsia="" w:eastAsiaTheme="minorEastAsia"/>
      <w:color w:val="5A5A5A" w:themeColor="text1" w:themeTint="a5"/>
      <w:sz w:val="22"/>
      <w:szCs w:val="22"/>
    </w:rPr>
  </w:style>
  <w:style w:type="character" w:styleId="Emphasis">
    <w:name w:val="Emphasis"/>
    <w:basedOn w:val="DefaultParagraphFont"/>
    <w:qFormat/>
    <w:rsid w:val="00454132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Arial" w:hAnsi="Arial" w:cs="Symbol"/>
      <w:sz w:val="3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3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Rockwell" w:hAnsi="Rockwell" w:cs="OpenSymbol"/>
      <w:sz w:val="20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rsid w:val="00454132"/>
    <w:pPr>
      <w:suppressAutoHyphens w:val="true"/>
      <w:spacing w:lineRule="auto" w:line="288" w:before="0" w:after="120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8"/>
    <w:qFormat/>
    <w:rsid w:val="00e22e87"/>
    <w:pPr>
      <w:widowControl/>
      <w:bidi w:val="0"/>
      <w:spacing w:lineRule="auto" w:line="240"/>
      <w:jc w:val="left"/>
    </w:pPr>
    <w:rPr>
      <w:rFonts w:ascii="Rockwell" w:hAnsi="Rockwell" w:eastAsia="Rockwell" w:cs="" w:asciiTheme="minorHAnsi" w:cstheme="minorBidi" w:eastAsiaTheme="minorHAnsi" w:hAnsiTheme="minorHAnsi"/>
      <w:color w:val="00000A"/>
      <w:sz w:val="20"/>
      <w:szCs w:val="20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Rule="auto" w:line="240"/>
    </w:pPr>
    <w:rPr/>
  </w:style>
  <w:style w:type="paragraph" w:styleId="Initials" w:customStyle="1">
    <w:name w:val="Initials"/>
    <w:basedOn w:val="Normal"/>
    <w:next w:val="Heading3"/>
    <w:uiPriority w:val="1"/>
    <w:qFormat/>
    <w:rsid w:val="001b2ac1"/>
    <w:pPr>
      <w:spacing w:lineRule="auto" w:line="240" w:before="0" w:after="1600"/>
      <w:ind w:left="144" w:right="360" w:hanging="0"/>
      <w:contextualSpacing/>
      <w:jc w:val="center"/>
    </w:pPr>
    <w:rPr>
      <w:rFonts w:ascii="Franklin Gothic Demi" w:hAnsi="Franklin Gothic Demi" w:asciiTheme="majorHAnsi" w:hAnsiTheme="majorHAnsi"/>
      <w:caps/>
      <w:color w:val="EA4E4E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Rule="auto" w:line="240"/>
      <w:jc w:val="center"/>
    </w:pPr>
    <w:rPr>
      <w:rFonts w:ascii="Franklin Gothic Demi" w:hAnsi="Franklin Gothic Demi" w:asciiTheme="majorHAnsi" w:hAnsiTheme="majorHAnsi"/>
      <w:caps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Rule="auto" w:line="240" w:before="0" w:after="0"/>
      <w:contextualSpacing/>
    </w:pPr>
    <w:rPr>
      <w:rFonts w:ascii="Franklin Gothic Demi" w:hAnsi="Franklin Gothic Demi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spacing w:before="0" w:after="160"/>
    </w:pPr>
    <w:rPr>
      <w:rFonts w:eastAsia=""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nhideWhenUsed/>
    <w:qFormat/>
    <w:rsid w:val="00fb64d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alyani.mudigonda@votarytech.com" TargetMode="External"/><Relationship Id="rId4" Type="http://schemas.openxmlformats.org/officeDocument/2006/relationships/hyperlink" Target="http://www.votarytech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5F10BD1B8A4A65962706C019296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544B6-A5DC-4D44-859D-AFF6A1F5AD43}"/>
      </w:docPartPr>
      <w:docPartBody>
        <w:p w:rsidR="00A72E42" w:rsidRDefault="006B55FF">
          <w:pPr>
            <w:pStyle w:val="215F10BD1B8A4A65962706C0192963D9"/>
          </w:pPr>
          <w:r w:rsidRPr="00333CD3">
            <w:t>YN</w:t>
          </w:r>
        </w:p>
      </w:docPartBody>
    </w:docPart>
    <w:docPart>
      <w:docPartPr>
        <w:name w:val="1E2A98B749FD428B9722B1EE1E479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DCB8-2065-400C-AD9F-C787A1EED334}"/>
      </w:docPartPr>
      <w:docPartBody>
        <w:p w:rsidR="00A72E42" w:rsidRDefault="006B55FF">
          <w:pPr>
            <w:pStyle w:val="1E2A98B749FD428B9722B1EE1E4794FD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E5"/>
    <w:rsid w:val="001E3489"/>
    <w:rsid w:val="00521EDA"/>
    <w:rsid w:val="006B55FF"/>
    <w:rsid w:val="00A72E42"/>
    <w:rsid w:val="00C71AFB"/>
    <w:rsid w:val="00E13CE5"/>
    <w:rsid w:val="00F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F10BD1B8A4A65962706C0192963D9">
    <w:name w:val="215F10BD1B8A4A65962706C0192963D9"/>
  </w:style>
  <w:style w:type="paragraph" w:customStyle="1" w:styleId="02BA0535F5824BA78A8C87C415037A2A">
    <w:name w:val="02BA0535F5824BA78A8C87C415037A2A"/>
  </w:style>
  <w:style w:type="paragraph" w:customStyle="1" w:styleId="F9552E61BD33452C93806E3D320E5C8F">
    <w:name w:val="F9552E61BD33452C93806E3D320E5C8F"/>
  </w:style>
  <w:style w:type="paragraph" w:customStyle="1" w:styleId="DBE50AD3EF6340F1871509B2F2E01E1A">
    <w:name w:val="DBE50AD3EF6340F1871509B2F2E01E1A"/>
  </w:style>
  <w:style w:type="paragraph" w:customStyle="1" w:styleId="3C0C5B6B14AD471FB386C769783E0C28">
    <w:name w:val="3C0C5B6B14AD471FB386C769783E0C28"/>
  </w:style>
  <w:style w:type="paragraph" w:customStyle="1" w:styleId="DE2D0DCC2EDC49AB8F364CCFAA4618A8">
    <w:name w:val="DE2D0DCC2EDC49AB8F364CCFAA4618A8"/>
  </w:style>
  <w:style w:type="paragraph" w:customStyle="1" w:styleId="1E2A98B749FD428B9722B1EE1E4794FD">
    <w:name w:val="1E2A98B749FD428B9722B1EE1E4794FD"/>
  </w:style>
  <w:style w:type="paragraph" w:customStyle="1" w:styleId="53705C7541154738B49BDC569982FE73">
    <w:name w:val="53705C7541154738B49BDC569982FE73"/>
  </w:style>
  <w:style w:type="paragraph" w:customStyle="1" w:styleId="B734FB61DD2B42D181863BBAC310476A">
    <w:name w:val="B734FB61DD2B42D181863BBAC310476A"/>
  </w:style>
  <w:style w:type="paragraph" w:customStyle="1" w:styleId="225BB5DB8B2043468CA57ECCAFA1519C">
    <w:name w:val="225BB5DB8B2043468CA57ECCAFA1519C"/>
  </w:style>
  <w:style w:type="paragraph" w:customStyle="1" w:styleId="E3803EF40F264146BC140BA90148D211">
    <w:name w:val="E3803EF40F264146BC140BA90148D211"/>
  </w:style>
  <w:style w:type="paragraph" w:customStyle="1" w:styleId="D40DB72FF9F24CA282CB89D763927752">
    <w:name w:val="D40DB72FF9F24CA282CB89D763927752"/>
  </w:style>
  <w:style w:type="paragraph" w:customStyle="1" w:styleId="C51C733095FB4D2FBC05DA9A3A41A9E0">
    <w:name w:val="C51C733095FB4D2FBC05DA9A3A41A9E0"/>
  </w:style>
  <w:style w:type="paragraph" w:customStyle="1" w:styleId="ADA6F67D85144FFDB07A2234920AB825">
    <w:name w:val="ADA6F67D85144FFDB07A2234920AB825"/>
  </w:style>
  <w:style w:type="paragraph" w:customStyle="1" w:styleId="9D9EBA4C18BF4019B1A031D215044EA3">
    <w:name w:val="9D9EBA4C18BF4019B1A031D215044EA3"/>
  </w:style>
  <w:style w:type="paragraph" w:customStyle="1" w:styleId="2F5EF2EB48174A9786B9B8E0003A1382">
    <w:name w:val="2F5EF2EB48174A9786B9B8E0003A1382"/>
  </w:style>
  <w:style w:type="paragraph" w:customStyle="1" w:styleId="23D32352E09B493DB1387748A0C1B0BC">
    <w:name w:val="23D32352E09B493DB1387748A0C1B0BC"/>
  </w:style>
  <w:style w:type="paragraph" w:customStyle="1" w:styleId="819AFD7DC9924EA0BB7BA6B6B2B45CD6">
    <w:name w:val="819AFD7DC9924EA0BB7BA6B6B2B45CD6"/>
  </w:style>
  <w:style w:type="paragraph" w:customStyle="1" w:styleId="F6BA60FABE1449C68399A8571BFCF3D2">
    <w:name w:val="F6BA60FABE1449C68399A8571BFCF3D2"/>
  </w:style>
  <w:style w:type="paragraph" w:customStyle="1" w:styleId="0DA663FA892D4F169B990AE90F01FF35">
    <w:name w:val="0DA663FA892D4F169B990AE90F01FF35"/>
  </w:style>
  <w:style w:type="paragraph" w:customStyle="1" w:styleId="D28E06CE469F4E6AA16F3C2382AA0103">
    <w:name w:val="D28E06CE469F4E6AA16F3C2382AA0103"/>
  </w:style>
  <w:style w:type="paragraph" w:customStyle="1" w:styleId="695C6CD0D5E8472EB2DFE4353E961F27">
    <w:name w:val="695C6CD0D5E8472EB2DFE4353E961F27"/>
  </w:style>
  <w:style w:type="paragraph" w:customStyle="1" w:styleId="ACF8F95DF8FD47DA82BBB9120FA0EB27">
    <w:name w:val="ACF8F95DF8FD47DA82BBB9120FA0EB27"/>
  </w:style>
  <w:style w:type="paragraph" w:customStyle="1" w:styleId="CF37D3E17C4646D5BC4D099F0BC082C6">
    <w:name w:val="CF37D3E17C4646D5BC4D099F0BC082C6"/>
  </w:style>
  <w:style w:type="paragraph" w:customStyle="1" w:styleId="2CDD742219E84559ADF1B09077CA991C">
    <w:name w:val="2CDD742219E84559ADF1B09077CA991C"/>
  </w:style>
  <w:style w:type="paragraph" w:customStyle="1" w:styleId="1A6064BED9B54C4C892F89ED2F3AB800">
    <w:name w:val="1A6064BED9B54C4C892F89ED2F3AB800"/>
  </w:style>
  <w:style w:type="paragraph" w:customStyle="1" w:styleId="9E58AB21674A41DE8135C6EE9E32D4D7">
    <w:name w:val="9E58AB21674A41DE8135C6EE9E32D4D7"/>
  </w:style>
  <w:style w:type="paragraph" w:customStyle="1" w:styleId="4651E8A073CE412BAE67104B5F2CFA5A">
    <w:name w:val="4651E8A073CE412BAE67104B5F2CFA5A"/>
  </w:style>
  <w:style w:type="paragraph" w:customStyle="1" w:styleId="67FB1D0228E3454FAE9DDCD6EFF93572">
    <w:name w:val="67FB1D0228E3454FAE9DDCD6EFF93572"/>
    <w:rsid w:val="00E13CE5"/>
  </w:style>
  <w:style w:type="paragraph" w:customStyle="1" w:styleId="B9E5CBD092AB46AD82500400E85CD08E">
    <w:name w:val="B9E5CBD092AB46AD82500400E85CD08E"/>
    <w:rsid w:val="00E13CE5"/>
  </w:style>
  <w:style w:type="paragraph" w:customStyle="1" w:styleId="9C2093F0C35D4F2BA24C0CE5721CB55D">
    <w:name w:val="9C2093F0C35D4F2BA24C0CE5721CB55D"/>
    <w:rsid w:val="00E13CE5"/>
  </w:style>
  <w:style w:type="paragraph" w:customStyle="1" w:styleId="3558AB95209A4E9B91C5E004F165C7BB">
    <w:name w:val="3558AB95209A4E9B91C5E004F165C7BB"/>
    <w:rsid w:val="00E13CE5"/>
  </w:style>
  <w:style w:type="paragraph" w:customStyle="1" w:styleId="072D546BBF3D466A81A3ADE0EA79A7A9">
    <w:name w:val="072D546BBF3D466A81A3ADE0EA79A7A9"/>
    <w:rsid w:val="00E13CE5"/>
  </w:style>
  <w:style w:type="paragraph" w:customStyle="1" w:styleId="511AECD4900F4D3F9FA9EFCAEF00161D">
    <w:name w:val="511AECD4900F4D3F9FA9EFCAEF00161D"/>
    <w:rsid w:val="00E13CE5"/>
  </w:style>
  <w:style w:type="paragraph" w:customStyle="1" w:styleId="0D7626543F2145F7A7FE21C15AFD94F5">
    <w:name w:val="0D7626543F2145F7A7FE21C15AFD94F5"/>
    <w:rsid w:val="00E13CE5"/>
  </w:style>
  <w:style w:type="paragraph" w:customStyle="1" w:styleId="B64C9E3F22A849869B5F36F879F1D87E">
    <w:name w:val="B64C9E3F22A849869B5F36F879F1D87E"/>
    <w:rsid w:val="00E13CE5"/>
  </w:style>
  <w:style w:type="paragraph" w:customStyle="1" w:styleId="23B2181E6CFE469DB60CF1ED1B36C6AB">
    <w:name w:val="23B2181E6CFE469DB60CF1ED1B36C6AB"/>
    <w:rsid w:val="00E13CE5"/>
  </w:style>
  <w:style w:type="paragraph" w:customStyle="1" w:styleId="AD2D644A167D41E181B9280AD01777FC">
    <w:name w:val="AD2D644A167D41E181B9280AD01777FC"/>
    <w:rsid w:val="00E13CE5"/>
  </w:style>
  <w:style w:type="paragraph" w:customStyle="1" w:styleId="8EB6F784783145AD8BAA67DA5FC3E155">
    <w:name w:val="8EB6F784783145AD8BAA67DA5FC3E155"/>
    <w:rsid w:val="00E13CE5"/>
  </w:style>
  <w:style w:type="paragraph" w:customStyle="1" w:styleId="BB2FACBB15B64D2FA1E56456444A3EF9">
    <w:name w:val="BB2FACBB15B64D2FA1E56456444A3EF9"/>
    <w:rsid w:val="00E13CE5"/>
  </w:style>
  <w:style w:type="paragraph" w:customStyle="1" w:styleId="4F25643D11C74D7484D6BB82CA7C2F11">
    <w:name w:val="4F25643D11C74D7484D6BB82CA7C2F11"/>
    <w:rsid w:val="00E13CE5"/>
  </w:style>
  <w:style w:type="paragraph" w:customStyle="1" w:styleId="9C82220CD41340DF893A128C208CDFB6">
    <w:name w:val="9C82220CD41340DF893A128C208CDFB6"/>
    <w:rsid w:val="00E13CE5"/>
  </w:style>
  <w:style w:type="paragraph" w:customStyle="1" w:styleId="FB47AE99E6DC432FA5134913D7D608D4">
    <w:name w:val="FB47AE99E6DC432FA5134913D7D608D4"/>
    <w:rsid w:val="00E13CE5"/>
  </w:style>
  <w:style w:type="paragraph" w:customStyle="1" w:styleId="EC365EEE84C243DFA260248DFC5B0004">
    <w:name w:val="EC365EEE84C243DFA260248DFC5B0004"/>
    <w:rsid w:val="00FC0394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>SCHOOL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tf16392751</Template>
  <TotalTime>125</TotalTime>
  <Application>LibreOffice/5.1.6.2$Linux_X86_64 LibreOffice_project/10m0$Build-2</Application>
  <Pages>2</Pages>
  <Words>278</Words>
  <Characters>1623</Characters>
  <CharactersWithSpaces>1859</CharactersWithSpaces>
  <Paragraphs>70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2017-08-04T13:16:00Z</dcterms:created>
  <dc:creator>Mohan Kumar Bhongir</dc:creator>
  <dc:description/>
  <dc:language>en-IN</dc:language>
  <cp:lastModifiedBy/>
  <dcterms:modified xsi:type="dcterms:W3CDTF">2017-08-16T11:25:59Z</dcterms:modified>
  <cp:revision>26</cp:revision>
  <dc:subject>VOTARY SOFTECH SOLUTIONS Pvt.ltd, hyderabad, india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